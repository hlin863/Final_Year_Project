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E02A7" w14:textId="52B4BC63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693878BA94E84ACDABFB710319C7050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6743B">
            <w:t>ML Continuous Integration System</w:t>
          </w:r>
        </w:sdtContent>
      </w:sdt>
    </w:p>
    <w:p w14:paraId="7A58B76D" w14:textId="12977248" w:rsidR="00B823AA" w:rsidRDefault="00BE6D3A" w:rsidP="00B823AA">
      <w:pPr>
        <w:pStyle w:val="Title2"/>
      </w:pPr>
      <w:r>
        <w:t>Haocheng Lin</w:t>
      </w:r>
    </w:p>
    <w:p w14:paraId="3881CCFB" w14:textId="4C5B327A" w:rsidR="00E81978" w:rsidRDefault="00BE6D3A" w:rsidP="00B823AA">
      <w:pPr>
        <w:pStyle w:val="Title2"/>
      </w:pPr>
      <w:r>
        <w:t>UCL</w:t>
      </w:r>
    </w:p>
    <w:sdt>
      <w:sdtPr>
        <w:alias w:val="Author Note:"/>
        <w:tag w:val="Author Note:"/>
        <w:id w:val="266668659"/>
        <w:placeholder>
          <w:docPart w:val="0997556DD6974BEC96DDEBA36569FCC3"/>
        </w:placeholder>
        <w:temporary/>
        <w:showingPlcHdr/>
        <w15:appearance w15:val="hidden"/>
      </w:sdtPr>
      <w:sdtContent>
        <w:p w14:paraId="66A180BD" w14:textId="77777777" w:rsidR="00E81978" w:rsidRDefault="005D3A03">
          <w:pPr>
            <w:pStyle w:val="Title"/>
          </w:pPr>
          <w:r>
            <w:t>Author Note</w:t>
          </w:r>
        </w:p>
      </w:sdtContent>
    </w:sdt>
    <w:p w14:paraId="5CD4BE68" w14:textId="4026EAD3" w:rsidR="00E81978" w:rsidRDefault="00785123" w:rsidP="00B823AA">
      <w:pPr>
        <w:pStyle w:val="Title2"/>
      </w:pPr>
      <w:r>
        <w:t>Supervisor: Dr. Daniel Buchan</w:t>
      </w:r>
    </w:p>
    <w:p w14:paraId="53661E25" w14:textId="1A9B547A" w:rsidR="00E81978" w:rsidRDefault="00000000" w:rsidP="00305F7E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24653119C50B4B83923305DA2261DD9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F6743B">
            <w:t>ML Continuous Integration System</w:t>
          </w:r>
        </w:sdtContent>
      </w:sdt>
    </w:p>
    <w:p w14:paraId="0F9F45BD" w14:textId="07AA9AB7" w:rsidR="00E81978" w:rsidRDefault="009061DF">
      <w:pPr>
        <w:pStyle w:val="Heading1"/>
      </w:pPr>
      <w:r>
        <w:t>Aims and Objectives</w:t>
      </w:r>
    </w:p>
    <w:p w14:paraId="2E1586DD" w14:textId="65FF3755" w:rsidR="00604C03" w:rsidRPr="00604C03" w:rsidRDefault="00954CD5" w:rsidP="00604C03">
      <w:pPr>
        <w:rPr>
          <w:lang w:val="en-GB"/>
        </w:rPr>
      </w:pPr>
      <w:r w:rsidRPr="00954CD5">
        <w:rPr>
          <w:b/>
          <w:bCs/>
        </w:rPr>
        <w:t>Aim</w:t>
      </w:r>
      <w:r>
        <w:t xml:space="preserve">: </w:t>
      </w:r>
      <w:r w:rsidR="00604C03" w:rsidRPr="00604C03">
        <w:rPr>
          <w:lang w:val="en-GB"/>
        </w:rPr>
        <w:t>Create a platform for taking Machine Learning Code and Data repositories as inputs for running</w:t>
      </w:r>
      <w:r w:rsidR="00604C03">
        <w:rPr>
          <w:lang w:val="en-GB"/>
        </w:rPr>
        <w:t xml:space="preserve"> </w:t>
      </w:r>
      <w:r w:rsidR="00604C03" w:rsidRPr="00604C03">
        <w:rPr>
          <w:lang w:val="en-GB"/>
        </w:rPr>
        <w:t>automated training. The platform will execute, user defined, downstream processes if the ML training passes the benchmark tests.</w:t>
      </w:r>
    </w:p>
    <w:p w14:paraId="6C432465" w14:textId="0AE3A454" w:rsidR="00E81978" w:rsidRPr="00604C03" w:rsidRDefault="00E81978">
      <w:pPr>
        <w:rPr>
          <w:lang w:val="en-GB"/>
        </w:rPr>
      </w:pPr>
    </w:p>
    <w:p w14:paraId="523EB8A9" w14:textId="5FC0E741" w:rsidR="00297A03" w:rsidRDefault="00297A03" w:rsidP="00297A03">
      <w:pPr>
        <w:pStyle w:val="Heading1"/>
      </w:pPr>
      <w:r>
        <w:t>Objectives</w:t>
      </w:r>
    </w:p>
    <w:p w14:paraId="06748FDE" w14:textId="1D7C2628" w:rsidR="00297A03" w:rsidRDefault="00423021" w:rsidP="00D41242">
      <w:pPr>
        <w:pStyle w:val="ListParagraph"/>
        <w:numPr>
          <w:ilvl w:val="0"/>
          <w:numId w:val="16"/>
        </w:numPr>
      </w:pPr>
      <w:r>
        <w:t>Review and configure the ML pipelines for training.</w:t>
      </w:r>
    </w:p>
    <w:p w14:paraId="3ED07CEF" w14:textId="3436FF40" w:rsidR="00423021" w:rsidRDefault="008C36BD" w:rsidP="00D41242">
      <w:pPr>
        <w:pStyle w:val="ListParagraph"/>
        <w:numPr>
          <w:ilvl w:val="0"/>
          <w:numId w:val="16"/>
        </w:numPr>
      </w:pPr>
      <w:r>
        <w:t>Integrate GitHub to monitor the code changes.</w:t>
      </w:r>
    </w:p>
    <w:p w14:paraId="1D1C46E8" w14:textId="77777777" w:rsidR="000C7AD2" w:rsidRDefault="004C6A15" w:rsidP="00D41242">
      <w:pPr>
        <w:pStyle w:val="ListParagraph"/>
        <w:numPr>
          <w:ilvl w:val="0"/>
          <w:numId w:val="16"/>
        </w:numPr>
      </w:pPr>
      <w:r>
        <w:t xml:space="preserve">Implement a tracking method </w:t>
      </w:r>
      <w:r w:rsidR="00F97F11">
        <w:t>on</w:t>
      </w:r>
      <w:r>
        <w:t xml:space="preserve"> the datasets.</w:t>
      </w:r>
    </w:p>
    <w:p w14:paraId="6E6C97D9" w14:textId="2937C5C6" w:rsidR="00D61A09" w:rsidRDefault="000C7AD2" w:rsidP="00D41242">
      <w:pPr>
        <w:pStyle w:val="ListParagraph"/>
        <w:numPr>
          <w:ilvl w:val="0"/>
          <w:numId w:val="16"/>
        </w:numPr>
      </w:pPr>
      <w:r>
        <w:t xml:space="preserve">Any changes to the code or dataset will </w:t>
      </w:r>
      <w:r w:rsidR="00C3337B">
        <w:t xml:space="preserve">run the ML training pipeline. </w:t>
      </w:r>
    </w:p>
    <w:p w14:paraId="48B4E718" w14:textId="77777777" w:rsidR="00F40758" w:rsidRDefault="00D61A09" w:rsidP="00F40758">
      <w:pPr>
        <w:pStyle w:val="ListParagraph"/>
        <w:numPr>
          <w:ilvl w:val="0"/>
          <w:numId w:val="16"/>
        </w:numPr>
      </w:pPr>
      <w:r>
        <w:t xml:space="preserve">Optimize for the best ML model by comparing new scores with historical ML models’ scores. </w:t>
      </w:r>
    </w:p>
    <w:p w14:paraId="6C147DD8" w14:textId="031988D6" w:rsidR="00F40758" w:rsidRPr="00F40758" w:rsidRDefault="00F40758" w:rsidP="00F40758">
      <w:pPr>
        <w:pStyle w:val="ListParagraph"/>
        <w:numPr>
          <w:ilvl w:val="0"/>
          <w:numId w:val="16"/>
        </w:numPr>
      </w:pPr>
      <w:r w:rsidRPr="00F40758">
        <w:t>Run automated steps (such as sending email or pushing code to servers) when ML benchmarks pass or fail targets</w:t>
      </w:r>
      <w:r w:rsidR="00D074AE">
        <w:t>.</w:t>
      </w:r>
    </w:p>
    <w:p w14:paraId="4769746E" w14:textId="77777777" w:rsidR="00C67DDD" w:rsidRDefault="00C67DDD" w:rsidP="00CD0B27">
      <w:pPr>
        <w:pStyle w:val="Heading1"/>
        <w:sectPr w:rsidR="00C67DDD">
          <w:headerReference w:type="default" r:id="rId9"/>
          <w:headerReference w:type="first" r:id="rId10"/>
          <w:footnotePr>
            <w:pos w:val="beneathText"/>
          </w:footnotePr>
          <w:pgSz w:w="12240" w:h="15840"/>
          <w:pgMar w:top="1440" w:right="1440" w:bottom="1440" w:left="1440" w:header="720" w:footer="720" w:gutter="0"/>
          <w:cols w:space="720"/>
          <w:titlePg/>
          <w:docGrid w:linePitch="360"/>
          <w15:footnoteColumns w:val="1"/>
        </w:sectPr>
      </w:pPr>
    </w:p>
    <w:p w14:paraId="0C4BB104" w14:textId="77777777" w:rsidR="0038046C" w:rsidRDefault="0038046C">
      <w:pPr>
        <w:rPr>
          <w:rFonts w:asciiTheme="majorHAnsi" w:eastAsiaTheme="majorEastAsia" w:hAnsiTheme="majorHAnsi" w:cstheme="majorBidi"/>
          <w:b/>
          <w:bCs/>
        </w:rPr>
      </w:pPr>
      <w:r>
        <w:br w:type="page"/>
      </w:r>
    </w:p>
    <w:p w14:paraId="61E9DE35" w14:textId="48B614E0" w:rsidR="004A2CB4" w:rsidRPr="00E24B60" w:rsidRDefault="00155BE0" w:rsidP="00CD0B27">
      <w:pPr>
        <w:pStyle w:val="Heading1"/>
        <w:rPr>
          <w:sz w:val="20"/>
          <w:szCs w:val="20"/>
        </w:rPr>
        <w:sectPr w:rsidR="004A2CB4" w:rsidRPr="00E24B60" w:rsidSect="00C67DDD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num="2" w:space="709"/>
          <w:titlePg/>
          <w:docGrid w:linePitch="360"/>
          <w15:footnoteColumns w:val="1"/>
        </w:sectPr>
      </w:pPr>
      <w:r w:rsidRPr="00E24B60">
        <w:rPr>
          <w:sz w:val="20"/>
          <w:szCs w:val="20"/>
        </w:rPr>
        <w:lastRenderedPageBreak/>
        <w:t>Expected Outcome</w:t>
      </w:r>
      <w:r w:rsidR="00C60461" w:rsidRPr="00E24B60">
        <w:rPr>
          <w:sz w:val="20"/>
          <w:szCs w:val="20"/>
        </w:rPr>
        <w:t>s</w:t>
      </w:r>
    </w:p>
    <w:p w14:paraId="7DC7D4A1" w14:textId="47707797" w:rsidR="00B52B1D" w:rsidRPr="00E24B60" w:rsidRDefault="00B52B1D" w:rsidP="00B52B1D">
      <w:pPr>
        <w:pStyle w:val="Heading2"/>
        <w:rPr>
          <w:sz w:val="20"/>
          <w:szCs w:val="20"/>
        </w:rPr>
      </w:pPr>
      <w:r w:rsidRPr="00E24B60">
        <w:rPr>
          <w:sz w:val="20"/>
          <w:szCs w:val="20"/>
        </w:rPr>
        <w:t>Minimum Requirements</w:t>
      </w:r>
    </w:p>
    <w:p w14:paraId="6452C9E4" w14:textId="33A9BAA7" w:rsidR="00AA73F8" w:rsidRPr="00E24B60" w:rsidRDefault="00E95A0D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M</w:t>
      </w:r>
      <w:r w:rsidR="00AA73F8" w:rsidRPr="00E24B60">
        <w:rPr>
          <w:sz w:val="20"/>
          <w:szCs w:val="20"/>
        </w:rPr>
        <w:t>onitoring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402"/>
        <w:gridCol w:w="923"/>
      </w:tblGrid>
      <w:tr w:rsidR="00AA73F8" w:rsidRPr="00E24B60" w14:paraId="2F3CE566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14:paraId="57181E0C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923" w:type="dxa"/>
          </w:tcPr>
          <w:p w14:paraId="5345939E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0F9792DE" w14:textId="77777777" w:rsidTr="006C3837">
        <w:tc>
          <w:tcPr>
            <w:tcW w:w="3402" w:type="dxa"/>
          </w:tcPr>
          <w:p w14:paraId="4E393B18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Integrate GitHub to track the code changes.</w:t>
            </w:r>
          </w:p>
        </w:tc>
        <w:tc>
          <w:tcPr>
            <w:tcW w:w="923" w:type="dxa"/>
          </w:tcPr>
          <w:p w14:paraId="049CD4AD" w14:textId="33A42D8E" w:rsidR="00AA73F8" w:rsidRPr="00E24B60" w:rsidRDefault="00B76C6F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  <w:tr w:rsidR="00AA73F8" w:rsidRPr="00E24B60" w14:paraId="707849F9" w14:textId="77777777" w:rsidTr="006C3837">
        <w:tc>
          <w:tcPr>
            <w:tcW w:w="3402" w:type="dxa"/>
          </w:tcPr>
          <w:p w14:paraId="44EA13F5" w14:textId="3F86C73A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 xml:space="preserve">Run the ML Code whenever new changes </w:t>
            </w:r>
            <w:r w:rsidR="005E21C5" w:rsidRPr="00E24B60">
              <w:rPr>
                <w:sz w:val="20"/>
                <w:szCs w:val="20"/>
              </w:rPr>
              <w:t xml:space="preserve">are </w:t>
            </w:r>
            <w:r w:rsidRPr="00E24B60">
              <w:rPr>
                <w:sz w:val="20"/>
                <w:szCs w:val="20"/>
              </w:rPr>
              <w:t>made to the repository</w:t>
            </w:r>
            <w:r w:rsidR="002C0C88" w:rsidRPr="00E24B60">
              <w:rPr>
                <w:sz w:val="20"/>
                <w:szCs w:val="20"/>
              </w:rPr>
              <w:t xml:space="preserve"> and the datasets</w:t>
            </w:r>
            <w:r w:rsidRPr="00E24B60">
              <w:rPr>
                <w:sz w:val="20"/>
                <w:szCs w:val="20"/>
              </w:rPr>
              <w:t xml:space="preserve">. </w:t>
            </w:r>
          </w:p>
        </w:tc>
        <w:tc>
          <w:tcPr>
            <w:tcW w:w="923" w:type="dxa"/>
          </w:tcPr>
          <w:p w14:paraId="630C7884" w14:textId="095EB383" w:rsidR="00AA73F8" w:rsidRPr="00E24B60" w:rsidRDefault="00AA73F8" w:rsidP="00341D9D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  <w:tr w:rsidR="00E95A0D" w:rsidRPr="00E24B60" w14:paraId="23CA86AE" w14:textId="77777777" w:rsidTr="00E95A0D">
        <w:tc>
          <w:tcPr>
            <w:tcW w:w="3402" w:type="dxa"/>
          </w:tcPr>
          <w:p w14:paraId="514F1197" w14:textId="77777777" w:rsidR="00E95A0D" w:rsidRPr="00E24B60" w:rsidRDefault="00E95A0D" w:rsidP="00222817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Allow the user to monitor the datasets.</w:t>
            </w:r>
          </w:p>
        </w:tc>
        <w:tc>
          <w:tcPr>
            <w:tcW w:w="923" w:type="dxa"/>
          </w:tcPr>
          <w:p w14:paraId="6162BBC6" w14:textId="77777777" w:rsidR="00E95A0D" w:rsidRPr="00E24B60" w:rsidRDefault="00E95A0D" w:rsidP="0022281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</w:tbl>
    <w:p w14:paraId="51BAD67C" w14:textId="77777777" w:rsidR="00AA73F8" w:rsidRPr="00E24B60" w:rsidRDefault="00AA73F8" w:rsidP="00AA73F8">
      <w:pPr>
        <w:rPr>
          <w:sz w:val="20"/>
          <w:szCs w:val="20"/>
        </w:rPr>
      </w:pPr>
    </w:p>
    <w:p w14:paraId="07C324CC" w14:textId="77777777" w:rsidR="00AA73F8" w:rsidRPr="00E24B60" w:rsidRDefault="00AA73F8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Configuration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402"/>
        <w:gridCol w:w="923"/>
      </w:tblGrid>
      <w:tr w:rsidR="00AA73F8" w:rsidRPr="00E24B60" w14:paraId="36F59E23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14:paraId="6467601A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923" w:type="dxa"/>
          </w:tcPr>
          <w:p w14:paraId="6CDEB5E9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4B88C9BB" w14:textId="77777777" w:rsidTr="006C3837">
        <w:tc>
          <w:tcPr>
            <w:tcW w:w="3402" w:type="dxa"/>
          </w:tcPr>
          <w:p w14:paraId="07C06D2D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Configure the application via YAML text file</w:t>
            </w:r>
          </w:p>
        </w:tc>
        <w:tc>
          <w:tcPr>
            <w:tcW w:w="923" w:type="dxa"/>
          </w:tcPr>
          <w:p w14:paraId="7C28FD42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</w:tbl>
    <w:p w14:paraId="59AFF568" w14:textId="77777777" w:rsidR="00AA73F8" w:rsidRPr="00E24B60" w:rsidRDefault="00AA73F8" w:rsidP="00AA73F8">
      <w:pPr>
        <w:rPr>
          <w:sz w:val="20"/>
          <w:szCs w:val="20"/>
        </w:rPr>
      </w:pPr>
    </w:p>
    <w:p w14:paraId="4E6674E4" w14:textId="77777777" w:rsidR="00AA73F8" w:rsidRPr="00E24B60" w:rsidRDefault="00AA73F8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Execute ML Code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402"/>
        <w:gridCol w:w="923"/>
      </w:tblGrid>
      <w:tr w:rsidR="00AA73F8" w:rsidRPr="00E24B60" w14:paraId="69348243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14:paraId="4B9F2E10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923" w:type="dxa"/>
          </w:tcPr>
          <w:p w14:paraId="34B6F07C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2D8F0094" w14:textId="77777777" w:rsidTr="006C3837">
        <w:tc>
          <w:tcPr>
            <w:tcW w:w="3402" w:type="dxa"/>
          </w:tcPr>
          <w:p w14:paraId="1E762D8B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Can run a ML pipeline on the local computer.</w:t>
            </w:r>
          </w:p>
        </w:tc>
        <w:tc>
          <w:tcPr>
            <w:tcW w:w="923" w:type="dxa"/>
          </w:tcPr>
          <w:p w14:paraId="36BDE1DF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</w:tbl>
    <w:p w14:paraId="6215FC10" w14:textId="77777777" w:rsidR="00AA73F8" w:rsidRPr="00E24B60" w:rsidRDefault="00AA73F8" w:rsidP="00AA73F8">
      <w:pPr>
        <w:rPr>
          <w:sz w:val="20"/>
          <w:szCs w:val="20"/>
        </w:rPr>
      </w:pPr>
    </w:p>
    <w:p w14:paraId="0073EAE7" w14:textId="77777777" w:rsidR="00AA73F8" w:rsidRPr="00E24B60" w:rsidRDefault="00AA73F8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Results Presentation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402"/>
        <w:gridCol w:w="923"/>
      </w:tblGrid>
      <w:tr w:rsidR="00AA73F8" w:rsidRPr="00E24B60" w14:paraId="5D7E5DF4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02" w:type="dxa"/>
          </w:tcPr>
          <w:p w14:paraId="7A074168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923" w:type="dxa"/>
          </w:tcPr>
          <w:p w14:paraId="03653A68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2711DB31" w14:textId="77777777" w:rsidTr="006C3837">
        <w:tc>
          <w:tcPr>
            <w:tcW w:w="3402" w:type="dxa"/>
          </w:tcPr>
          <w:p w14:paraId="53E73FFE" w14:textId="57C1A052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Present a visualized exhibition of the ML results and its scores</w:t>
            </w:r>
            <w:r w:rsidR="009C421B" w:rsidRPr="00E24B60">
              <w:rPr>
                <w:sz w:val="20"/>
                <w:szCs w:val="20"/>
              </w:rPr>
              <w:t xml:space="preserve"> via email. </w:t>
            </w:r>
            <w:r w:rsidRPr="00E24B60">
              <w:rPr>
                <w:sz w:val="20"/>
                <w:szCs w:val="20"/>
              </w:rPr>
              <w:t xml:space="preserve">  </w:t>
            </w:r>
          </w:p>
        </w:tc>
        <w:tc>
          <w:tcPr>
            <w:tcW w:w="923" w:type="dxa"/>
          </w:tcPr>
          <w:p w14:paraId="698ED1C1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✅</w:t>
            </w:r>
          </w:p>
        </w:tc>
      </w:tr>
    </w:tbl>
    <w:p w14:paraId="0B3943A0" w14:textId="51DFA94F" w:rsidR="00CC0679" w:rsidRPr="00E24B60" w:rsidRDefault="00CC0679" w:rsidP="00CC0679">
      <w:pPr>
        <w:rPr>
          <w:sz w:val="20"/>
          <w:szCs w:val="20"/>
        </w:rPr>
      </w:pPr>
    </w:p>
    <w:p w14:paraId="747F1B54" w14:textId="77777777" w:rsidR="00212E12" w:rsidRPr="00E24B60" w:rsidRDefault="00212E12" w:rsidP="00212E12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Benchmarking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212E12" w:rsidRPr="00E24B60" w14:paraId="4818532B" w14:textId="77777777" w:rsidTr="0022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4B484C64" w14:textId="77777777" w:rsidR="00212E12" w:rsidRPr="00E24B60" w:rsidRDefault="00212E12" w:rsidP="00222817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781" w:type="dxa"/>
          </w:tcPr>
          <w:p w14:paraId="2FA7814E" w14:textId="77777777" w:rsidR="00212E12" w:rsidRPr="00E24B60" w:rsidRDefault="00212E12" w:rsidP="00222817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212E12" w:rsidRPr="00E24B60" w14:paraId="04C1C158" w14:textId="77777777" w:rsidTr="00222817">
        <w:tc>
          <w:tcPr>
            <w:tcW w:w="3544" w:type="dxa"/>
          </w:tcPr>
          <w:p w14:paraId="683B7D8C" w14:textId="77777777" w:rsidR="00212E12" w:rsidRPr="00E24B60" w:rsidRDefault="00212E12" w:rsidP="00222817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 xml:space="preserve">Allow the user to use ML code for calculating a benchmark score to determine whether the training code has passed the tests.  </w:t>
            </w:r>
          </w:p>
        </w:tc>
        <w:tc>
          <w:tcPr>
            <w:tcW w:w="781" w:type="dxa"/>
          </w:tcPr>
          <w:p w14:paraId="4D4C5766" w14:textId="77777777" w:rsidR="00212E12" w:rsidRPr="00E24B60" w:rsidRDefault="00212E12" w:rsidP="00222817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  <w:tr w:rsidR="00316288" w:rsidRPr="00E24B60" w14:paraId="4FCBA6BC" w14:textId="77777777" w:rsidTr="00222817">
        <w:tc>
          <w:tcPr>
            <w:tcW w:w="3544" w:type="dxa"/>
          </w:tcPr>
          <w:p w14:paraId="41B28769" w14:textId="015E7B4D" w:rsidR="00316288" w:rsidRPr="00E24B60" w:rsidRDefault="00316288" w:rsidP="00222817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Enable the user to compare test results with existing benchmark scores to determine whether the current perform</w:t>
            </w:r>
            <w:r w:rsidR="00FC429A" w:rsidRPr="00E24B60">
              <w:rPr>
                <w:sz w:val="20"/>
                <w:szCs w:val="20"/>
              </w:rPr>
              <w:t>ance</w:t>
            </w:r>
            <w:r w:rsidRPr="00E24B60">
              <w:rPr>
                <w:sz w:val="20"/>
                <w:szCs w:val="20"/>
              </w:rPr>
              <w:t xml:space="preserve"> </w:t>
            </w:r>
            <w:r w:rsidR="00907F9D" w:rsidRPr="00E24B60">
              <w:rPr>
                <w:sz w:val="20"/>
                <w:szCs w:val="20"/>
              </w:rPr>
              <w:t xml:space="preserve">fits </w:t>
            </w:r>
            <w:r w:rsidRPr="00E24B60">
              <w:rPr>
                <w:sz w:val="20"/>
                <w:szCs w:val="20"/>
              </w:rPr>
              <w:t xml:space="preserve">the passing target. </w:t>
            </w:r>
          </w:p>
        </w:tc>
        <w:tc>
          <w:tcPr>
            <w:tcW w:w="781" w:type="dxa"/>
          </w:tcPr>
          <w:p w14:paraId="7901A95F" w14:textId="1C88151B" w:rsidR="00316288" w:rsidRPr="00E24B60" w:rsidRDefault="00A807F4" w:rsidP="00222817">
            <w:pPr>
              <w:rPr>
                <w:rFonts w:ascii="Segoe UI Emoji" w:hAnsi="Segoe UI Emoji" w:cs="Segoe UI Emoji"/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</w:tbl>
    <w:p w14:paraId="0C6F123F" w14:textId="5E863E07" w:rsidR="00212E12" w:rsidRPr="00E24B60" w:rsidRDefault="00212E12" w:rsidP="00CC0679">
      <w:pPr>
        <w:rPr>
          <w:sz w:val="20"/>
          <w:szCs w:val="20"/>
        </w:rPr>
      </w:pPr>
    </w:p>
    <w:p w14:paraId="7B8E42D1" w14:textId="77777777" w:rsidR="00E24B60" w:rsidRDefault="00E24B60" w:rsidP="00CC0679">
      <w:pPr>
        <w:rPr>
          <w:b/>
          <w:bCs/>
          <w:sz w:val="20"/>
          <w:szCs w:val="20"/>
        </w:rPr>
      </w:pPr>
    </w:p>
    <w:p w14:paraId="531CFE41" w14:textId="77777777" w:rsidR="00E24B60" w:rsidRDefault="00E24B60" w:rsidP="00CC0679">
      <w:pPr>
        <w:rPr>
          <w:b/>
          <w:bCs/>
          <w:sz w:val="20"/>
          <w:szCs w:val="20"/>
        </w:rPr>
      </w:pPr>
    </w:p>
    <w:p w14:paraId="7B05FA47" w14:textId="77777777" w:rsidR="00E24B60" w:rsidRDefault="00E24B60" w:rsidP="00CC0679">
      <w:pPr>
        <w:rPr>
          <w:b/>
          <w:bCs/>
          <w:sz w:val="20"/>
          <w:szCs w:val="20"/>
        </w:rPr>
      </w:pPr>
    </w:p>
    <w:p w14:paraId="5F068734" w14:textId="1A52F176" w:rsidR="00C0225C" w:rsidRPr="00E24B60" w:rsidRDefault="00C0225C" w:rsidP="00CC0679">
      <w:pPr>
        <w:rPr>
          <w:b/>
          <w:bCs/>
          <w:sz w:val="20"/>
          <w:szCs w:val="20"/>
        </w:rPr>
      </w:pPr>
      <w:r w:rsidRPr="00E24B60">
        <w:rPr>
          <w:b/>
          <w:bCs/>
          <w:sz w:val="20"/>
          <w:szCs w:val="20"/>
        </w:rPr>
        <w:t>Downstream Task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C0225C" w:rsidRPr="00E24B60" w14:paraId="6694D9BE" w14:textId="77777777" w:rsidTr="00B97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6075C649" w14:textId="77777777" w:rsidR="00C0225C" w:rsidRPr="00E24B60" w:rsidRDefault="00C0225C" w:rsidP="00B97989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781" w:type="dxa"/>
          </w:tcPr>
          <w:p w14:paraId="2144C70C" w14:textId="77777777" w:rsidR="00C0225C" w:rsidRPr="00E24B60" w:rsidRDefault="00C0225C" w:rsidP="00B97989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C0225C" w:rsidRPr="00E24B60" w14:paraId="5C40BA21" w14:textId="77777777" w:rsidTr="00B97989">
        <w:tc>
          <w:tcPr>
            <w:tcW w:w="3544" w:type="dxa"/>
          </w:tcPr>
          <w:p w14:paraId="77724BAD" w14:textId="08F1FB40" w:rsidR="00C0225C" w:rsidRPr="00E24B60" w:rsidRDefault="00C0225C" w:rsidP="00B97989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 xml:space="preserve">The user would receive a notification via email about the test progresses and a successful result would push the data and the result onto the server. </w:t>
            </w:r>
          </w:p>
        </w:tc>
        <w:tc>
          <w:tcPr>
            <w:tcW w:w="781" w:type="dxa"/>
          </w:tcPr>
          <w:p w14:paraId="76CE1D23" w14:textId="77777777" w:rsidR="00C0225C" w:rsidRPr="00E24B60" w:rsidRDefault="00C0225C" w:rsidP="00B97989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</w:tbl>
    <w:p w14:paraId="45E55DBD" w14:textId="77777777" w:rsidR="00C0225C" w:rsidRPr="00E24B60" w:rsidRDefault="00C0225C" w:rsidP="00CC0679">
      <w:pPr>
        <w:rPr>
          <w:b/>
          <w:bCs/>
          <w:sz w:val="20"/>
          <w:szCs w:val="20"/>
        </w:rPr>
      </w:pPr>
    </w:p>
    <w:p w14:paraId="3BFBBB78" w14:textId="4ED8B938" w:rsidR="00DB4D03" w:rsidRPr="00E24B60" w:rsidRDefault="00B52B1D" w:rsidP="00AA73F8">
      <w:pPr>
        <w:pStyle w:val="Heading2"/>
        <w:rPr>
          <w:sz w:val="20"/>
          <w:szCs w:val="20"/>
        </w:rPr>
      </w:pPr>
      <w:bookmarkStart w:id="0" w:name="_Hlk118827080"/>
      <w:r w:rsidRPr="00E24B60">
        <w:rPr>
          <w:sz w:val="20"/>
          <w:szCs w:val="20"/>
        </w:rPr>
        <w:t>Perfect Solution</w:t>
      </w:r>
    </w:p>
    <w:p w14:paraId="415A0622" w14:textId="3A5B659E" w:rsidR="00AA73F8" w:rsidRPr="00E24B60" w:rsidRDefault="002F4646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M</w:t>
      </w:r>
      <w:r w:rsidR="00AA73F8" w:rsidRPr="00E24B60">
        <w:rPr>
          <w:sz w:val="20"/>
          <w:szCs w:val="20"/>
        </w:rPr>
        <w:t>onitoring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:rsidRPr="00E24B60" w14:paraId="0589DFBB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35AA2B95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781" w:type="dxa"/>
          </w:tcPr>
          <w:p w14:paraId="5C56B5D0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4A857826" w14:textId="77777777" w:rsidTr="006C3837">
        <w:tc>
          <w:tcPr>
            <w:tcW w:w="3544" w:type="dxa"/>
          </w:tcPr>
          <w:p w14:paraId="1558C361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 xml:space="preserve">Allow the user to monitor the changes across several repositories. </w:t>
            </w:r>
          </w:p>
        </w:tc>
        <w:tc>
          <w:tcPr>
            <w:tcW w:w="781" w:type="dxa"/>
          </w:tcPr>
          <w:p w14:paraId="094C2DCB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  <w:bookmarkEnd w:id="0"/>
    </w:tbl>
    <w:p w14:paraId="7D5F1481" w14:textId="77777777" w:rsidR="00AA73F8" w:rsidRPr="00E24B60" w:rsidRDefault="00AA73F8" w:rsidP="00AA73F8">
      <w:pPr>
        <w:rPr>
          <w:sz w:val="20"/>
          <w:szCs w:val="20"/>
        </w:rPr>
      </w:pPr>
    </w:p>
    <w:p w14:paraId="43A29CBD" w14:textId="77777777" w:rsidR="00AA73F8" w:rsidRPr="00E24B60" w:rsidRDefault="00AA73F8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Configuration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:rsidRPr="00E24B60" w14:paraId="468DDADE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5063CC83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bookmarkStart w:id="1" w:name="_Hlk118717833"/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781" w:type="dxa"/>
          </w:tcPr>
          <w:p w14:paraId="1FA98CDE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03DF927A" w14:textId="77777777" w:rsidTr="006C3837">
        <w:tc>
          <w:tcPr>
            <w:tcW w:w="3544" w:type="dxa"/>
          </w:tcPr>
          <w:p w14:paraId="4B1255A8" w14:textId="77777777" w:rsidR="00AA73F8" w:rsidRPr="00E24B60" w:rsidRDefault="00AA73F8" w:rsidP="00341D9D">
            <w:pPr>
              <w:rPr>
                <w:sz w:val="20"/>
                <w:szCs w:val="20"/>
                <w:lang w:val="en-GB"/>
              </w:rPr>
            </w:pPr>
            <w:r w:rsidRPr="00E24B60">
              <w:rPr>
                <w:sz w:val="20"/>
                <w:szCs w:val="20"/>
                <w:lang w:val="en-GB"/>
              </w:rPr>
              <w:t xml:space="preserve">Provide a GUI application to help with configuring the code. </w:t>
            </w:r>
          </w:p>
        </w:tc>
        <w:tc>
          <w:tcPr>
            <w:tcW w:w="781" w:type="dxa"/>
          </w:tcPr>
          <w:p w14:paraId="196CF429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  <w:bookmarkEnd w:id="1"/>
    </w:tbl>
    <w:p w14:paraId="33031409" w14:textId="77777777" w:rsidR="00AA73F8" w:rsidRPr="00E24B60" w:rsidRDefault="00AA73F8" w:rsidP="00AA73F8">
      <w:pPr>
        <w:rPr>
          <w:sz w:val="20"/>
          <w:szCs w:val="20"/>
        </w:rPr>
      </w:pPr>
    </w:p>
    <w:p w14:paraId="18245C36" w14:textId="77777777" w:rsidR="00AA73F8" w:rsidRPr="00E24B60" w:rsidRDefault="00AA73F8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Execute ML Code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:rsidRPr="00E24B60" w14:paraId="2800F65B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45F24D46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781" w:type="dxa"/>
          </w:tcPr>
          <w:p w14:paraId="7B8B3F1B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2DE25C6C" w14:textId="77777777" w:rsidTr="006C3837">
        <w:tc>
          <w:tcPr>
            <w:tcW w:w="3544" w:type="dxa"/>
          </w:tcPr>
          <w:p w14:paraId="47F7CB2A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 xml:space="preserve">Enables running the pipeline on the different computational platforms. </w:t>
            </w:r>
          </w:p>
        </w:tc>
        <w:tc>
          <w:tcPr>
            <w:tcW w:w="781" w:type="dxa"/>
          </w:tcPr>
          <w:p w14:paraId="0839D664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</w:tbl>
    <w:p w14:paraId="60006782" w14:textId="77777777" w:rsidR="00AA73F8" w:rsidRPr="00E24B60" w:rsidRDefault="00AA73F8" w:rsidP="00AA73F8">
      <w:pPr>
        <w:rPr>
          <w:sz w:val="20"/>
          <w:szCs w:val="20"/>
        </w:rPr>
      </w:pPr>
    </w:p>
    <w:p w14:paraId="0A8FE2FC" w14:textId="77777777" w:rsidR="00AA73F8" w:rsidRPr="00E24B60" w:rsidRDefault="00AA73F8" w:rsidP="00AA73F8">
      <w:pPr>
        <w:pStyle w:val="Heading3"/>
        <w:rPr>
          <w:sz w:val="20"/>
          <w:szCs w:val="20"/>
        </w:rPr>
      </w:pPr>
      <w:r w:rsidRPr="00E24B60">
        <w:rPr>
          <w:sz w:val="20"/>
          <w:szCs w:val="20"/>
        </w:rPr>
        <w:t>Results Presentation</w:t>
      </w:r>
    </w:p>
    <w:tbl>
      <w:tblPr>
        <w:tblStyle w:val="APAReport"/>
        <w:tblW w:w="0" w:type="auto"/>
        <w:tblLook w:val="04A0" w:firstRow="1" w:lastRow="0" w:firstColumn="1" w:lastColumn="0" w:noHBand="0" w:noVBand="1"/>
      </w:tblPr>
      <w:tblGrid>
        <w:gridCol w:w="3544"/>
        <w:gridCol w:w="781"/>
      </w:tblGrid>
      <w:tr w:rsidR="00AA73F8" w:rsidRPr="00E24B60" w14:paraId="73F6426B" w14:textId="77777777" w:rsidTr="006C38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44" w:type="dxa"/>
          </w:tcPr>
          <w:p w14:paraId="4D03A195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Function</w:t>
            </w:r>
          </w:p>
        </w:tc>
        <w:tc>
          <w:tcPr>
            <w:tcW w:w="781" w:type="dxa"/>
          </w:tcPr>
          <w:p w14:paraId="1F5AA846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>Stage</w:t>
            </w:r>
          </w:p>
        </w:tc>
      </w:tr>
      <w:tr w:rsidR="00AA73F8" w:rsidRPr="00E24B60" w14:paraId="608841C0" w14:textId="77777777" w:rsidTr="006C3837">
        <w:tc>
          <w:tcPr>
            <w:tcW w:w="3544" w:type="dxa"/>
          </w:tcPr>
          <w:p w14:paraId="495EFD87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sz w:val="20"/>
                <w:szCs w:val="20"/>
              </w:rPr>
              <w:t xml:space="preserve">Present the results on a web interface alongside an email for the user.   </w:t>
            </w:r>
          </w:p>
        </w:tc>
        <w:tc>
          <w:tcPr>
            <w:tcW w:w="781" w:type="dxa"/>
          </w:tcPr>
          <w:p w14:paraId="5C310B38" w14:textId="77777777" w:rsidR="00AA73F8" w:rsidRPr="00E24B60" w:rsidRDefault="00AA73F8" w:rsidP="00341D9D">
            <w:pPr>
              <w:rPr>
                <w:sz w:val="20"/>
                <w:szCs w:val="20"/>
              </w:rPr>
            </w:pPr>
            <w:r w:rsidRPr="00E24B60">
              <w:rPr>
                <w:rFonts w:ascii="Segoe UI Emoji" w:hAnsi="Segoe UI Emoji" w:cs="Segoe UI Emoji"/>
                <w:sz w:val="20"/>
                <w:szCs w:val="20"/>
              </w:rPr>
              <w:t>⏳</w:t>
            </w:r>
          </w:p>
        </w:tc>
      </w:tr>
    </w:tbl>
    <w:p w14:paraId="2B8A75BF" w14:textId="79D3EB76" w:rsidR="009471EB" w:rsidRDefault="009471EB" w:rsidP="00DB4D03"/>
    <w:p w14:paraId="144338CD" w14:textId="77777777" w:rsidR="0038046C" w:rsidRDefault="0038046C">
      <w:r>
        <w:br w:type="page"/>
      </w:r>
    </w:p>
    <w:p w14:paraId="4810863A" w14:textId="77777777" w:rsidR="0038046C" w:rsidRDefault="0038046C" w:rsidP="0038046C">
      <w:pPr>
        <w:pStyle w:val="Heading1"/>
      </w:pPr>
      <w:r>
        <w:lastRenderedPageBreak/>
        <w:t>Work Plan</w:t>
      </w:r>
    </w:p>
    <w:p w14:paraId="2AFB174D" w14:textId="41A9BE11" w:rsidR="0038046C" w:rsidRDefault="0038046C" w:rsidP="0038046C">
      <w:pPr>
        <w:sectPr w:rsidR="0038046C" w:rsidSect="00C67DDD">
          <w:footnotePr>
            <w:pos w:val="beneathText"/>
          </w:footnotePr>
          <w:type w:val="continuous"/>
          <w:pgSz w:w="12240" w:h="15840"/>
          <w:pgMar w:top="1440" w:right="1440" w:bottom="1440" w:left="1440" w:header="720" w:footer="720" w:gutter="0"/>
          <w:cols w:num="2" w:space="709"/>
          <w:titlePg/>
          <w:docGrid w:linePitch="360"/>
          <w15:footnoteColumns w:val="1"/>
        </w:sectPr>
      </w:pPr>
      <w:r>
        <w:t>July – October: Planning</w:t>
      </w:r>
    </w:p>
    <w:p w14:paraId="64244E4F" w14:textId="77777777" w:rsidR="0038046C" w:rsidRDefault="0038046C" w:rsidP="0038046C">
      <w:pPr>
        <w:pStyle w:val="ListParagraph"/>
        <w:numPr>
          <w:ilvl w:val="0"/>
          <w:numId w:val="17"/>
        </w:numPr>
      </w:pPr>
      <w:r>
        <w:t>Selected the topic.</w:t>
      </w:r>
    </w:p>
    <w:p w14:paraId="5FDD1CCA" w14:textId="77777777" w:rsidR="0038046C" w:rsidRDefault="0038046C" w:rsidP="0038046C">
      <w:pPr>
        <w:pStyle w:val="ListParagraph"/>
        <w:numPr>
          <w:ilvl w:val="0"/>
          <w:numId w:val="17"/>
        </w:numPr>
      </w:pPr>
      <w:r>
        <w:t>Conducted research on the ML Continuous Integration System.</w:t>
      </w:r>
    </w:p>
    <w:p w14:paraId="40A66765" w14:textId="77777777" w:rsidR="0038046C" w:rsidRDefault="0038046C" w:rsidP="0038046C">
      <w:r>
        <w:t>October – November: Write-up a preliminary specification outlining my progresses.</w:t>
      </w:r>
    </w:p>
    <w:p w14:paraId="4AD96AC1" w14:textId="77777777" w:rsidR="0038046C" w:rsidRDefault="0038046C" w:rsidP="0038046C">
      <w:r>
        <w:t>November: Design a small-scale prototype with basic functionalities.</w:t>
      </w:r>
    </w:p>
    <w:p w14:paraId="11E13885" w14:textId="77777777" w:rsidR="0038046C" w:rsidRDefault="0038046C" w:rsidP="0038046C">
      <w:r>
        <w:t>November – January: Extend upon the prototype into the full system.</w:t>
      </w:r>
    </w:p>
    <w:p w14:paraId="084207F5" w14:textId="77777777" w:rsidR="0038046C" w:rsidRDefault="0038046C" w:rsidP="0038046C">
      <w:r>
        <w:t xml:space="preserve">January – February: </w:t>
      </w:r>
    </w:p>
    <w:p w14:paraId="6837F9F9" w14:textId="77777777" w:rsidR="0038046C" w:rsidRDefault="0038046C" w:rsidP="0038046C">
      <w:pPr>
        <w:pStyle w:val="ListParagraph"/>
        <w:numPr>
          <w:ilvl w:val="0"/>
          <w:numId w:val="19"/>
        </w:numPr>
      </w:pPr>
      <w:r>
        <w:t>Design Tests for evaluating each task.</w:t>
      </w:r>
    </w:p>
    <w:p w14:paraId="467DB999" w14:textId="77777777" w:rsidR="0038046C" w:rsidRDefault="0038046C" w:rsidP="0038046C">
      <w:pPr>
        <w:pStyle w:val="ListParagraph"/>
        <w:numPr>
          <w:ilvl w:val="0"/>
          <w:numId w:val="19"/>
        </w:numPr>
      </w:pPr>
      <w:r>
        <w:t xml:space="preserve">Interim report for checking the progress. </w:t>
      </w:r>
    </w:p>
    <w:p w14:paraId="6045EAE3" w14:textId="77777777" w:rsidR="0038046C" w:rsidRDefault="0038046C" w:rsidP="0038046C">
      <w:r>
        <w:t xml:space="preserve">February – March: Record a video preview outlining the project. </w:t>
      </w:r>
    </w:p>
    <w:p w14:paraId="7550EB2A" w14:textId="77777777" w:rsidR="0038046C" w:rsidRPr="00297A03" w:rsidRDefault="0038046C" w:rsidP="0038046C">
      <w:r>
        <w:t xml:space="preserve">March: Finalize the Project Report for submission.  </w:t>
      </w:r>
    </w:p>
    <w:p w14:paraId="44D1FD82" w14:textId="77777777" w:rsidR="00E81978" w:rsidRDefault="00E81978" w:rsidP="006B7FEE"/>
    <w:sectPr w:rsidR="00E81978" w:rsidSect="0038046C">
      <w:footnotePr>
        <w:pos w:val="beneathText"/>
      </w:footnotePr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45565" w14:textId="77777777" w:rsidR="003E5DB1" w:rsidRDefault="003E5DB1">
      <w:pPr>
        <w:spacing w:line="240" w:lineRule="auto"/>
      </w:pPr>
      <w:r>
        <w:separator/>
      </w:r>
    </w:p>
    <w:p w14:paraId="660CE911" w14:textId="77777777" w:rsidR="003E5DB1" w:rsidRDefault="003E5DB1"/>
  </w:endnote>
  <w:endnote w:type="continuationSeparator" w:id="0">
    <w:p w14:paraId="3C5277B0" w14:textId="77777777" w:rsidR="003E5DB1" w:rsidRDefault="003E5DB1">
      <w:pPr>
        <w:spacing w:line="240" w:lineRule="auto"/>
      </w:pPr>
      <w:r>
        <w:continuationSeparator/>
      </w:r>
    </w:p>
    <w:p w14:paraId="42C67860" w14:textId="77777777" w:rsidR="003E5DB1" w:rsidRDefault="003E5DB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DA4D2" w14:textId="77777777" w:rsidR="003E5DB1" w:rsidRDefault="003E5DB1">
      <w:pPr>
        <w:spacing w:line="240" w:lineRule="auto"/>
      </w:pPr>
      <w:r>
        <w:separator/>
      </w:r>
    </w:p>
    <w:p w14:paraId="6DA8CE99" w14:textId="77777777" w:rsidR="003E5DB1" w:rsidRDefault="003E5DB1"/>
  </w:footnote>
  <w:footnote w:type="continuationSeparator" w:id="0">
    <w:p w14:paraId="3698B81E" w14:textId="77777777" w:rsidR="003E5DB1" w:rsidRDefault="003E5DB1">
      <w:pPr>
        <w:spacing w:line="240" w:lineRule="auto"/>
      </w:pPr>
      <w:r>
        <w:continuationSeparator/>
      </w:r>
    </w:p>
    <w:p w14:paraId="1BDC2294" w14:textId="77777777" w:rsidR="003E5DB1" w:rsidRDefault="003E5DB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E8F67" w14:textId="1D2F522D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9EEDEF27F1454133B6B3DA183444E22C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B709A4">
          <w:rPr>
            <w:rStyle w:val="Strong"/>
          </w:rPr>
          <w:t>ML Continuous integration system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BD7A1" w14:textId="397AE2AB" w:rsidR="00E81978" w:rsidRDefault="00FB65B7">
    <w:pPr>
      <w:pStyle w:val="Header"/>
      <w:rPr>
        <w:rStyle w:val="Strong"/>
      </w:rPr>
    </w:pPr>
    <w:r>
      <w:t>My project plan as my first project deliverable.</w:t>
    </w:r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1</w:t>
    </w:r>
    <w:r w:rsidR="005D3A03"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1F750120"/>
    <w:multiLevelType w:val="hybridMultilevel"/>
    <w:tmpl w:val="93F222F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054606"/>
    <w:multiLevelType w:val="hybridMultilevel"/>
    <w:tmpl w:val="4FA6E59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2B36726"/>
    <w:multiLevelType w:val="hybridMultilevel"/>
    <w:tmpl w:val="CB90D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C1745BA"/>
    <w:multiLevelType w:val="hybridMultilevel"/>
    <w:tmpl w:val="91FC0AAA"/>
    <w:lvl w:ilvl="0" w:tplc="321017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26787723">
    <w:abstractNumId w:val="9"/>
  </w:num>
  <w:num w:numId="2" w16cid:durableId="973293002">
    <w:abstractNumId w:val="7"/>
  </w:num>
  <w:num w:numId="3" w16cid:durableId="1078940444">
    <w:abstractNumId w:val="6"/>
  </w:num>
  <w:num w:numId="4" w16cid:durableId="304626538">
    <w:abstractNumId w:val="5"/>
  </w:num>
  <w:num w:numId="5" w16cid:durableId="1170370491">
    <w:abstractNumId w:val="4"/>
  </w:num>
  <w:num w:numId="6" w16cid:durableId="745884241">
    <w:abstractNumId w:val="8"/>
  </w:num>
  <w:num w:numId="7" w16cid:durableId="1398624126">
    <w:abstractNumId w:val="3"/>
  </w:num>
  <w:num w:numId="8" w16cid:durableId="928999352">
    <w:abstractNumId w:val="2"/>
  </w:num>
  <w:num w:numId="9" w16cid:durableId="1054305685">
    <w:abstractNumId w:val="1"/>
  </w:num>
  <w:num w:numId="10" w16cid:durableId="1655833749">
    <w:abstractNumId w:val="0"/>
  </w:num>
  <w:num w:numId="11" w16cid:durableId="1184787450">
    <w:abstractNumId w:val="9"/>
    <w:lvlOverride w:ilvl="0">
      <w:startOverride w:val="1"/>
    </w:lvlOverride>
  </w:num>
  <w:num w:numId="12" w16cid:durableId="1580096899">
    <w:abstractNumId w:val="16"/>
  </w:num>
  <w:num w:numId="13" w16cid:durableId="1605185188">
    <w:abstractNumId w:val="14"/>
  </w:num>
  <w:num w:numId="14" w16cid:durableId="268779282">
    <w:abstractNumId w:val="12"/>
  </w:num>
  <w:num w:numId="15" w16cid:durableId="744305760">
    <w:abstractNumId w:val="15"/>
  </w:num>
  <w:num w:numId="16" w16cid:durableId="744189227">
    <w:abstractNumId w:val="13"/>
  </w:num>
  <w:num w:numId="17" w16cid:durableId="434597842">
    <w:abstractNumId w:val="10"/>
  </w:num>
  <w:num w:numId="18" w16cid:durableId="1300955587">
    <w:abstractNumId w:val="11"/>
  </w:num>
  <w:num w:numId="19" w16cid:durableId="4244996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7B1"/>
    <w:rsid w:val="00045483"/>
    <w:rsid w:val="00075FD2"/>
    <w:rsid w:val="000C7AD2"/>
    <w:rsid w:val="000D3F41"/>
    <w:rsid w:val="000F4637"/>
    <w:rsid w:val="00155BE0"/>
    <w:rsid w:val="001807B1"/>
    <w:rsid w:val="001A20B5"/>
    <w:rsid w:val="00212E12"/>
    <w:rsid w:val="002846F5"/>
    <w:rsid w:val="00297A03"/>
    <w:rsid w:val="002A7C2B"/>
    <w:rsid w:val="002B3937"/>
    <w:rsid w:val="002C0C88"/>
    <w:rsid w:val="002F4646"/>
    <w:rsid w:val="00305F7E"/>
    <w:rsid w:val="00315E20"/>
    <w:rsid w:val="00316288"/>
    <w:rsid w:val="00355DCA"/>
    <w:rsid w:val="0036378F"/>
    <w:rsid w:val="0038046C"/>
    <w:rsid w:val="003A56F6"/>
    <w:rsid w:val="003E5DB1"/>
    <w:rsid w:val="00405B8A"/>
    <w:rsid w:val="00423021"/>
    <w:rsid w:val="0042457E"/>
    <w:rsid w:val="004A2CB4"/>
    <w:rsid w:val="004C6A15"/>
    <w:rsid w:val="00523F48"/>
    <w:rsid w:val="005322FE"/>
    <w:rsid w:val="00551A02"/>
    <w:rsid w:val="005534FA"/>
    <w:rsid w:val="00555A9D"/>
    <w:rsid w:val="00587868"/>
    <w:rsid w:val="005B6332"/>
    <w:rsid w:val="005D3A03"/>
    <w:rsid w:val="005E21C5"/>
    <w:rsid w:val="005E23E9"/>
    <w:rsid w:val="00604C03"/>
    <w:rsid w:val="00622672"/>
    <w:rsid w:val="0063590B"/>
    <w:rsid w:val="00664BD8"/>
    <w:rsid w:val="006B7FEE"/>
    <w:rsid w:val="006C3837"/>
    <w:rsid w:val="006D6F5D"/>
    <w:rsid w:val="00785123"/>
    <w:rsid w:val="007A258E"/>
    <w:rsid w:val="007B6C7C"/>
    <w:rsid w:val="007D64AE"/>
    <w:rsid w:val="007E1F48"/>
    <w:rsid w:val="008002C0"/>
    <w:rsid w:val="008C36BD"/>
    <w:rsid w:val="008C5323"/>
    <w:rsid w:val="00903528"/>
    <w:rsid w:val="009061DF"/>
    <w:rsid w:val="00907F9D"/>
    <w:rsid w:val="0092207E"/>
    <w:rsid w:val="009471EB"/>
    <w:rsid w:val="00954CD5"/>
    <w:rsid w:val="0096534A"/>
    <w:rsid w:val="009A6A3B"/>
    <w:rsid w:val="009C04FA"/>
    <w:rsid w:val="009C421B"/>
    <w:rsid w:val="00A807F4"/>
    <w:rsid w:val="00AA73F8"/>
    <w:rsid w:val="00AD6720"/>
    <w:rsid w:val="00AE2210"/>
    <w:rsid w:val="00AE2615"/>
    <w:rsid w:val="00B31A95"/>
    <w:rsid w:val="00B52B1D"/>
    <w:rsid w:val="00B709A4"/>
    <w:rsid w:val="00B76C6F"/>
    <w:rsid w:val="00B823AA"/>
    <w:rsid w:val="00BA45DB"/>
    <w:rsid w:val="00BE048A"/>
    <w:rsid w:val="00BE6D3A"/>
    <w:rsid w:val="00BF4184"/>
    <w:rsid w:val="00C0225C"/>
    <w:rsid w:val="00C0601E"/>
    <w:rsid w:val="00C1537C"/>
    <w:rsid w:val="00C31D30"/>
    <w:rsid w:val="00C3337B"/>
    <w:rsid w:val="00C60461"/>
    <w:rsid w:val="00C67DDD"/>
    <w:rsid w:val="00CB075C"/>
    <w:rsid w:val="00CC0679"/>
    <w:rsid w:val="00CC506C"/>
    <w:rsid w:val="00CD0B27"/>
    <w:rsid w:val="00CD220A"/>
    <w:rsid w:val="00CD6E39"/>
    <w:rsid w:val="00CE1EF5"/>
    <w:rsid w:val="00CF6E91"/>
    <w:rsid w:val="00D074AE"/>
    <w:rsid w:val="00D130A6"/>
    <w:rsid w:val="00D22744"/>
    <w:rsid w:val="00D41242"/>
    <w:rsid w:val="00D46797"/>
    <w:rsid w:val="00D512F8"/>
    <w:rsid w:val="00D61A09"/>
    <w:rsid w:val="00D85B68"/>
    <w:rsid w:val="00D96751"/>
    <w:rsid w:val="00DA6F76"/>
    <w:rsid w:val="00DB4D03"/>
    <w:rsid w:val="00E24B60"/>
    <w:rsid w:val="00E33BC2"/>
    <w:rsid w:val="00E6004D"/>
    <w:rsid w:val="00E81978"/>
    <w:rsid w:val="00E94D81"/>
    <w:rsid w:val="00E95A0D"/>
    <w:rsid w:val="00EC578F"/>
    <w:rsid w:val="00F379B7"/>
    <w:rsid w:val="00F40758"/>
    <w:rsid w:val="00F525FA"/>
    <w:rsid w:val="00F6743B"/>
    <w:rsid w:val="00F9608E"/>
    <w:rsid w:val="00F96BDF"/>
    <w:rsid w:val="00F97F11"/>
    <w:rsid w:val="00FA0324"/>
    <w:rsid w:val="00FB65B7"/>
    <w:rsid w:val="00FC41F9"/>
    <w:rsid w:val="00FC429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79E510"/>
  <w15:chartTrackingRefBased/>
  <w15:docId w15:val="{FD965758-6FE8-483D-981D-D3819E8E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5C"/>
    <w:rPr>
      <w:kern w:val="24"/>
    </w:rPr>
  </w:style>
  <w:style w:type="paragraph" w:styleId="Heading1">
    <w:name w:val="heading 1"/>
    <w:basedOn w:val="Normal"/>
    <w:next w:val="Normal"/>
    <w:link w:val="Heading1Char"/>
    <w:uiPriority w:val="4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och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3878BA94E84ACDABFB710319C705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BBFB-0ADB-4436-B0F5-27C83577EBBC}"/>
      </w:docPartPr>
      <w:docPartBody>
        <w:p w:rsidR="00365A26" w:rsidRDefault="00000000">
          <w:pPr>
            <w:pStyle w:val="693878BA94E84ACDABFB710319C70509"/>
          </w:pPr>
          <w:r>
            <w:t>[Title Here, up to 12 Words, on One to Two Lines]</w:t>
          </w:r>
        </w:p>
      </w:docPartBody>
    </w:docPart>
    <w:docPart>
      <w:docPartPr>
        <w:name w:val="0997556DD6974BEC96DDEBA36569FC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A4B3DA-1B4F-498A-83B2-633261BCAE1E}"/>
      </w:docPartPr>
      <w:docPartBody>
        <w:p w:rsidR="00365A26" w:rsidRDefault="00000000">
          <w:pPr>
            <w:pStyle w:val="0997556DD6974BEC96DDEBA36569FCC3"/>
          </w:pPr>
          <w:r>
            <w:t>Author Note</w:t>
          </w:r>
        </w:p>
      </w:docPartBody>
    </w:docPart>
    <w:docPart>
      <w:docPartPr>
        <w:name w:val="24653119C50B4B83923305DA2261DD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9E47EF-CED9-4265-A944-FAF806761F7B}"/>
      </w:docPartPr>
      <w:docPartBody>
        <w:p w:rsidR="00365A26" w:rsidRDefault="00000000">
          <w:pPr>
            <w:pStyle w:val="24653119C50B4B83923305DA2261DD99"/>
          </w:pPr>
          <w:r>
            <w:t>[Title Here, up to 12 Words, on One to Two Lines]</w:t>
          </w:r>
        </w:p>
      </w:docPartBody>
    </w:docPart>
    <w:docPart>
      <w:docPartPr>
        <w:name w:val="9EEDEF27F1454133B6B3DA183444E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F8C83-41BB-4E9D-8AFD-6092A152E9DF}"/>
      </w:docPartPr>
      <w:docPartBody>
        <w:p w:rsidR="00365A26" w:rsidRDefault="00000000">
          <w:pPr>
            <w:pStyle w:val="9EEDEF27F1454133B6B3DA183444E22C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3BB"/>
    <w:rsid w:val="00047889"/>
    <w:rsid w:val="00365A26"/>
    <w:rsid w:val="006F56B3"/>
    <w:rsid w:val="0087208C"/>
    <w:rsid w:val="00D2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93878BA94E84ACDABFB710319C70509">
    <w:name w:val="693878BA94E84ACDABFB710319C70509"/>
  </w:style>
  <w:style w:type="paragraph" w:customStyle="1" w:styleId="0997556DD6974BEC96DDEBA36569FCC3">
    <w:name w:val="0997556DD6974BEC96DDEBA36569FCC3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24653119C50B4B83923305DA2261DD99">
    <w:name w:val="24653119C50B4B83923305DA2261DD99"/>
  </w:style>
  <w:style w:type="paragraph" w:customStyle="1" w:styleId="9EEDEF27F1454133B6B3DA183444E22C">
    <w:name w:val="9EEDEF27F1454133B6B3DA183444E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ML Continuous integration system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DBADFB-1DDD-494B-BD57-A57FFC80C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 style report (6th edition)</Template>
  <TotalTime>208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Continuous Integration System</dc:title>
  <dc:subject/>
  <dc:creator>Haocheng Lin</dc:creator>
  <cp:keywords/>
  <dc:description/>
  <cp:lastModifiedBy>Haocheng Lin</cp:lastModifiedBy>
  <cp:revision>119</cp:revision>
  <dcterms:created xsi:type="dcterms:W3CDTF">2022-11-07T10:20:00Z</dcterms:created>
  <dcterms:modified xsi:type="dcterms:W3CDTF">2022-11-14T23:04:00Z</dcterms:modified>
</cp:coreProperties>
</file>